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51FF0" w14:textId="77777777" w:rsidR="001C09C1" w:rsidRDefault="007F50E8" w:rsidP="007F50E8">
      <w:pPr>
        <w:pStyle w:val="Date"/>
        <w:jc w:val="right"/>
      </w:pPr>
      <w:r>
        <w:t xml:space="preserve">Nami Furukawa, Feb 2019       </w:t>
      </w:r>
    </w:p>
    <w:p w14:paraId="0A9725CA" w14:textId="77777777" w:rsidR="007F50E8" w:rsidRDefault="007F50E8">
      <w:pPr>
        <w:pStyle w:val="Title"/>
      </w:pPr>
      <w:r>
        <w:t>Insights for</w:t>
      </w:r>
    </w:p>
    <w:p w14:paraId="63916390" w14:textId="77777777" w:rsidR="007F50E8" w:rsidRDefault="007F50E8">
      <w:pPr>
        <w:pStyle w:val="Title"/>
      </w:pPr>
      <w:r>
        <w:t>Livelier Libraries</w:t>
      </w:r>
    </w:p>
    <w:p w14:paraId="763157CA" w14:textId="4AFEB99E" w:rsidR="001C09C1" w:rsidRDefault="007F50E8" w:rsidP="00194FC6">
      <w:pPr>
        <w:pStyle w:val="Heading1"/>
      </w:pPr>
      <w:r>
        <w:t>Introduction</w:t>
      </w:r>
    </w:p>
    <w:p w14:paraId="5E01DBDD" w14:textId="77777777" w:rsidR="001C09C1" w:rsidRDefault="007F50E8">
      <w:pPr>
        <w:pStyle w:val="Heading2"/>
      </w:pPr>
      <w:r>
        <w:t>The background</w:t>
      </w:r>
    </w:p>
    <w:p w14:paraId="7DF650A1" w14:textId="160E400B" w:rsidR="00E72EE8" w:rsidRDefault="00F6183D" w:rsidP="00E72EE8">
      <w:pPr>
        <w:pStyle w:val="Heading2"/>
        <w:numPr>
          <w:ilvl w:val="0"/>
          <w:numId w:val="0"/>
        </w:numPr>
        <w:ind w:left="720"/>
      </w:pPr>
      <w:r>
        <w:t xml:space="preserve">   </w:t>
      </w:r>
      <w:r w:rsidR="00CF2BAF">
        <w:t xml:space="preserve">The public libraries </w:t>
      </w:r>
      <w:r w:rsidR="00E6541C">
        <w:t xml:space="preserve">in the UK </w:t>
      </w:r>
      <w:r w:rsidR="00CF2BAF">
        <w:t>are suffering fro</w:t>
      </w:r>
      <w:r w:rsidR="00E6541C">
        <w:t>m the b</w:t>
      </w:r>
      <w:r w:rsidR="00C669E5">
        <w:t xml:space="preserve">udget cuts of local authorities. </w:t>
      </w:r>
      <w:hyperlink r:id="rId8" w:history="1">
        <w:r w:rsidR="00C669E5" w:rsidRPr="009D748A">
          <w:rPr>
            <w:rStyle w:val="Hyperlink"/>
          </w:rPr>
          <w:t>According to the Guardian</w:t>
        </w:r>
      </w:hyperlink>
      <w:r w:rsidR="00C669E5">
        <w:t xml:space="preserve">, 2017 saw the closure of almost 130 libraries </w:t>
      </w:r>
      <w:r w:rsidR="00315671">
        <w:t>across the country while 3000 extra volunteers have been brought to run the services. This</w:t>
      </w:r>
      <w:r w:rsidR="00052EEC">
        <w:t xml:space="preserve"> reliance on volunteers has not been helping to implement efficient and sustainabl</w:t>
      </w:r>
      <w:r w:rsidR="00E72EE8">
        <w:t>e operation nor to bring imp</w:t>
      </w:r>
      <w:r w:rsidR="00052EEC">
        <w:t xml:space="preserve">actful </w:t>
      </w:r>
      <w:r w:rsidR="00E72EE8">
        <w:t>initiatives together.</w:t>
      </w:r>
    </w:p>
    <w:p w14:paraId="4C4CB593" w14:textId="175E69D6" w:rsidR="00E72EE8" w:rsidRDefault="00F6183D" w:rsidP="00485AE4">
      <w:pPr>
        <w:pStyle w:val="Heading2"/>
        <w:numPr>
          <w:ilvl w:val="0"/>
          <w:numId w:val="0"/>
        </w:numPr>
        <w:ind w:left="720"/>
      </w:pPr>
      <w:r>
        <w:t xml:space="preserve">  There are some pointing out the technology development or changing society as the cause of the decline. However, there are a few countries which have seen an increased use and popularity of their public libraries.</w:t>
      </w:r>
      <w:r w:rsidR="00485AE4">
        <w:t xml:space="preserve"> </w:t>
      </w:r>
    </w:p>
    <w:p w14:paraId="095CE918" w14:textId="77777777" w:rsidR="00970931" w:rsidRDefault="00970931" w:rsidP="00485AE4">
      <w:pPr>
        <w:pStyle w:val="Heading2"/>
        <w:numPr>
          <w:ilvl w:val="0"/>
          <w:numId w:val="0"/>
        </w:numPr>
        <w:ind w:left="720"/>
      </w:pPr>
    </w:p>
    <w:p w14:paraId="085C9451" w14:textId="77777777" w:rsidR="007F50E8" w:rsidRDefault="007F50E8">
      <w:pPr>
        <w:pStyle w:val="Heading2"/>
      </w:pPr>
      <w:r>
        <w:t>The problem definition</w:t>
      </w:r>
    </w:p>
    <w:p w14:paraId="1C0EF96E" w14:textId="208CE829" w:rsidR="00CA26B8" w:rsidRDefault="00CA26B8" w:rsidP="00CA26B8">
      <w:pPr>
        <w:pStyle w:val="Heading2"/>
        <w:numPr>
          <w:ilvl w:val="0"/>
          <w:numId w:val="0"/>
        </w:numPr>
        <w:ind w:left="720"/>
      </w:pPr>
      <w:r>
        <w:t xml:space="preserve">   The fundamental problem does not lie in the budget cut but in the decline in use which started long before the cuts in funding. </w:t>
      </w:r>
      <w:r w:rsidR="00A529C2">
        <w:t>T</w:t>
      </w:r>
      <w:r>
        <w:t xml:space="preserve">o regain funding, it is </w:t>
      </w:r>
      <w:r w:rsidR="00A405D9">
        <w:t>necessary</w:t>
      </w:r>
      <w:r>
        <w:t xml:space="preserve"> to put together a strategy </w:t>
      </w:r>
      <w:r w:rsidR="006E0998">
        <w:t xml:space="preserve">for </w:t>
      </w:r>
      <w:r w:rsidR="00970931">
        <w:t>rejuvenate the use and its wider impact on the community.</w:t>
      </w:r>
      <w:r w:rsidR="006E0998">
        <w:t xml:space="preserve"> </w:t>
      </w:r>
    </w:p>
    <w:p w14:paraId="4C66E44E" w14:textId="77777777" w:rsidR="00970931" w:rsidRDefault="00970931" w:rsidP="00CA26B8">
      <w:pPr>
        <w:pStyle w:val="Heading2"/>
        <w:numPr>
          <w:ilvl w:val="0"/>
          <w:numId w:val="0"/>
        </w:numPr>
        <w:ind w:left="720"/>
      </w:pPr>
    </w:p>
    <w:p w14:paraId="62B29189" w14:textId="3FEEA68E" w:rsidR="007F50E8" w:rsidRDefault="006E57F4">
      <w:pPr>
        <w:pStyle w:val="Heading2"/>
      </w:pPr>
      <w:r>
        <w:t>The o</w:t>
      </w:r>
      <w:r w:rsidR="007F50E8">
        <w:t>bjective</w:t>
      </w:r>
    </w:p>
    <w:p w14:paraId="778611C1" w14:textId="48FC60DE" w:rsidR="001C09C1" w:rsidRDefault="009628AE" w:rsidP="00A13154">
      <w:pPr>
        <w:pStyle w:val="Heading2"/>
        <w:numPr>
          <w:ilvl w:val="0"/>
          <w:numId w:val="0"/>
        </w:numPr>
        <w:ind w:left="720"/>
      </w:pPr>
      <w:r>
        <w:t xml:space="preserve">   </w:t>
      </w:r>
      <w:proofErr w:type="gramStart"/>
      <w:r w:rsidR="00D9268C">
        <w:t>In an attempt</w:t>
      </w:r>
      <w:r w:rsidR="00665824">
        <w:t xml:space="preserve"> </w:t>
      </w:r>
      <w:r w:rsidR="006951A1">
        <w:t>to</w:t>
      </w:r>
      <w:proofErr w:type="gramEnd"/>
      <w:r w:rsidR="006951A1">
        <w:t xml:space="preserve"> </w:t>
      </w:r>
      <w:r w:rsidR="00053162">
        <w:t xml:space="preserve">support local authorities in drafting </w:t>
      </w:r>
      <w:r w:rsidR="00D9268C">
        <w:t xml:space="preserve">library regeneration strategies, this report aims to rediscover the value </w:t>
      </w:r>
      <w:r w:rsidR="00A13154">
        <w:t xml:space="preserve">or the roles </w:t>
      </w:r>
      <w:r w:rsidR="00D9268C">
        <w:t>of libraries from the user-centered point of view.</w:t>
      </w:r>
    </w:p>
    <w:p w14:paraId="6D6402E9" w14:textId="77777777" w:rsidR="001C09C1" w:rsidRDefault="007F50E8">
      <w:pPr>
        <w:pStyle w:val="Heading1"/>
      </w:pPr>
      <w:r>
        <w:t>Data</w:t>
      </w:r>
    </w:p>
    <w:p w14:paraId="62F16D4F" w14:textId="77777777" w:rsidR="00750C5C" w:rsidRDefault="00DC546C" w:rsidP="00A13154">
      <w:pPr>
        <w:rPr>
          <w:color w:val="2E2E2E" w:themeColor="accent2"/>
        </w:rPr>
      </w:pPr>
      <w:r>
        <w:rPr>
          <w:color w:val="2E2E2E" w:themeColor="accent2"/>
        </w:rPr>
        <w:t xml:space="preserve">   </w:t>
      </w:r>
      <w:proofErr w:type="gramStart"/>
      <w:r w:rsidRPr="00DC546C">
        <w:rPr>
          <w:color w:val="2E2E2E" w:themeColor="accent2"/>
        </w:rPr>
        <w:t>For the purpose of</w:t>
      </w:r>
      <w:proofErr w:type="gramEnd"/>
      <w:r w:rsidRPr="00DC546C">
        <w:rPr>
          <w:color w:val="2E2E2E" w:themeColor="accent2"/>
        </w:rPr>
        <w:t xml:space="preserve"> rediscovering the v</w:t>
      </w:r>
      <w:r>
        <w:rPr>
          <w:color w:val="2E2E2E" w:themeColor="accent2"/>
        </w:rPr>
        <w:t>alue or the roles of libraries, it is a go</w:t>
      </w:r>
      <w:r w:rsidR="00750C5C">
        <w:rPr>
          <w:color w:val="2E2E2E" w:themeColor="accent2"/>
        </w:rPr>
        <w:t xml:space="preserve">od idea to conduct UX research. However, due to the budget limitation, this report will deal with the existing data: </w:t>
      </w:r>
      <w:proofErr w:type="spellStart"/>
      <w:r w:rsidR="00750C5C">
        <w:rPr>
          <w:color w:val="2E2E2E" w:themeColor="accent2"/>
        </w:rPr>
        <w:t>Foursquare’s</w:t>
      </w:r>
      <w:proofErr w:type="spellEnd"/>
      <w:r w:rsidR="00750C5C">
        <w:rPr>
          <w:color w:val="2E2E2E" w:themeColor="accent2"/>
        </w:rPr>
        <w:t xml:space="preserve"> Places API provides some comments left by their users. </w:t>
      </w:r>
    </w:p>
    <w:p w14:paraId="4C4E8D3D" w14:textId="754B3F70" w:rsidR="001C09C1" w:rsidRDefault="00750C5C" w:rsidP="00A13154">
      <w:pPr>
        <w:rPr>
          <w:color w:val="2E2E2E" w:themeColor="accent2"/>
        </w:rPr>
      </w:pPr>
      <w:r>
        <w:rPr>
          <w:color w:val="2E2E2E" w:themeColor="accent2"/>
        </w:rPr>
        <w:t xml:space="preserve">   A total of </w:t>
      </w:r>
      <w:r w:rsidR="00565D67">
        <w:rPr>
          <w:color w:val="2E2E2E" w:themeColor="accent2"/>
        </w:rPr>
        <w:t>213</w:t>
      </w:r>
      <w:r>
        <w:rPr>
          <w:color w:val="2E2E2E" w:themeColor="accent2"/>
        </w:rPr>
        <w:t xml:space="preserve"> libraries</w:t>
      </w:r>
      <w:r w:rsidR="00565D67">
        <w:rPr>
          <w:color w:val="2E2E2E" w:themeColor="accent2"/>
        </w:rPr>
        <w:t xml:space="preserve"> were</w:t>
      </w:r>
      <w:r>
        <w:rPr>
          <w:color w:val="2E2E2E" w:themeColor="accent2"/>
        </w:rPr>
        <w:t xml:space="preserve"> </w:t>
      </w:r>
      <w:r w:rsidR="00565D67">
        <w:rPr>
          <w:color w:val="2E2E2E" w:themeColor="accent2"/>
        </w:rPr>
        <w:t>found</w:t>
      </w:r>
      <w:r>
        <w:rPr>
          <w:color w:val="2E2E2E" w:themeColor="accent2"/>
        </w:rPr>
        <w:t xml:space="preserve"> in the first 6 biggest cities</w:t>
      </w:r>
      <w:r w:rsidR="00565D67">
        <w:rPr>
          <w:color w:val="2E2E2E" w:themeColor="accent2"/>
        </w:rPr>
        <w:t xml:space="preserve"> (London, Manchester, Birmingham, Leeds, Glasgow, Liverpool)</w:t>
      </w:r>
      <w:r>
        <w:rPr>
          <w:color w:val="2E2E2E" w:themeColor="accent2"/>
        </w:rPr>
        <w:t xml:space="preserve"> in the UK </w:t>
      </w:r>
      <w:r w:rsidR="00565D67">
        <w:rPr>
          <w:color w:val="2E2E2E" w:themeColor="accent2"/>
        </w:rPr>
        <w:t xml:space="preserve">and 93 comments were extracted from the </w:t>
      </w:r>
      <w:proofErr w:type="gramStart"/>
      <w:r w:rsidR="00565D67">
        <w:rPr>
          <w:color w:val="2E2E2E" w:themeColor="accent2"/>
        </w:rPr>
        <w:t>above mentioned</w:t>
      </w:r>
      <w:proofErr w:type="gramEnd"/>
      <w:r w:rsidR="00565D67">
        <w:rPr>
          <w:color w:val="2E2E2E" w:themeColor="accent2"/>
        </w:rPr>
        <w:t xml:space="preserve"> API.</w:t>
      </w:r>
    </w:p>
    <w:p w14:paraId="62CDA7B1" w14:textId="118EA5B4" w:rsidR="00565D67" w:rsidRDefault="00565D67" w:rsidP="00A13154">
      <w:pPr>
        <w:rPr>
          <w:color w:val="2E2E2E" w:themeColor="accent2"/>
        </w:rPr>
      </w:pPr>
      <w:r>
        <w:rPr>
          <w:color w:val="2E2E2E" w:themeColor="accent2"/>
        </w:rPr>
        <w:lastRenderedPageBreak/>
        <w:t xml:space="preserve">   Those comments data will be </w:t>
      </w:r>
      <w:proofErr w:type="spellStart"/>
      <w:r>
        <w:rPr>
          <w:color w:val="2E2E2E" w:themeColor="accent2"/>
        </w:rPr>
        <w:t>analysed</w:t>
      </w:r>
      <w:proofErr w:type="spellEnd"/>
      <w:r>
        <w:rPr>
          <w:color w:val="2E2E2E" w:themeColor="accent2"/>
        </w:rPr>
        <w:t xml:space="preserve"> to gain insights on what the users liked about or what they would like to share about of the libraries.  </w:t>
      </w:r>
    </w:p>
    <w:p w14:paraId="39288B8F" w14:textId="2C43D4A9" w:rsidR="00565D67" w:rsidRDefault="00565D67" w:rsidP="00A13154">
      <w:pPr>
        <w:rPr>
          <w:color w:val="2E2E2E" w:themeColor="accent2"/>
        </w:rPr>
      </w:pPr>
      <w:r>
        <w:rPr>
          <w:color w:val="2E2E2E" w:themeColor="accent2"/>
        </w:rPr>
        <w:t xml:space="preserve">   The users’ demographic information will also be used to </w:t>
      </w:r>
      <w:proofErr w:type="spellStart"/>
      <w:r>
        <w:rPr>
          <w:color w:val="2E2E2E" w:themeColor="accent2"/>
        </w:rPr>
        <w:t>analyse</w:t>
      </w:r>
      <w:proofErr w:type="spellEnd"/>
      <w:r>
        <w:rPr>
          <w:color w:val="2E2E2E" w:themeColor="accent2"/>
        </w:rPr>
        <w:t xml:space="preserve"> the pattern among those users.</w:t>
      </w:r>
    </w:p>
    <w:p w14:paraId="71F056EE" w14:textId="3FD2B264" w:rsidR="00565D67" w:rsidRPr="00DC546C" w:rsidRDefault="00565D67" w:rsidP="00A13154">
      <w:pPr>
        <w:rPr>
          <w:color w:val="2E2E2E" w:themeColor="accent2"/>
        </w:rPr>
      </w:pPr>
      <w:r>
        <w:rPr>
          <w:color w:val="2E2E2E" w:themeColor="accent2"/>
        </w:rPr>
        <w:t xml:space="preserve">   It is noted that those comments left on the Foursquare website, which usage is limited in the UK market, do not necessarily reflect the entire user group. However, it is a good starting point of an exploratory stage, while making most of the existing data.</w:t>
      </w:r>
      <w:bookmarkStart w:id="0" w:name="_GoBack"/>
      <w:bookmarkEnd w:id="0"/>
    </w:p>
    <w:sectPr w:rsidR="00565D67" w:rsidRPr="00DC546C" w:rsidSect="00053162">
      <w:footerReference w:type="default" r:id="rId9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7F877A" w14:textId="77777777" w:rsidR="001F472D" w:rsidRDefault="001F472D">
      <w:pPr>
        <w:spacing w:after="0" w:line="240" w:lineRule="auto"/>
      </w:pPr>
      <w:r>
        <w:separator/>
      </w:r>
    </w:p>
    <w:p w14:paraId="517D3DF1" w14:textId="77777777" w:rsidR="001F472D" w:rsidRDefault="001F472D"/>
  </w:endnote>
  <w:endnote w:type="continuationSeparator" w:id="0">
    <w:p w14:paraId="37A7EE93" w14:textId="77777777" w:rsidR="001F472D" w:rsidRDefault="001F472D">
      <w:pPr>
        <w:spacing w:after="0" w:line="240" w:lineRule="auto"/>
      </w:pPr>
      <w:r>
        <w:continuationSeparator/>
      </w:r>
    </w:p>
    <w:p w14:paraId="407852D2" w14:textId="77777777" w:rsidR="001F472D" w:rsidRDefault="001F47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5C6794" w14:textId="77777777" w:rsidR="001C09C1" w:rsidRDefault="008C237E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565D67">
      <w:rPr>
        <w:noProof/>
        <w:lang w:val="en-GB" w:bidi="en-GB"/>
      </w:rPr>
      <w:t>2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771334" w14:textId="77777777" w:rsidR="001F472D" w:rsidRDefault="001F472D">
      <w:pPr>
        <w:spacing w:after="0" w:line="240" w:lineRule="auto"/>
      </w:pPr>
      <w:r>
        <w:separator/>
      </w:r>
    </w:p>
    <w:p w14:paraId="25289B77" w14:textId="77777777" w:rsidR="001F472D" w:rsidRDefault="001F472D"/>
  </w:footnote>
  <w:footnote w:type="continuationSeparator" w:id="0">
    <w:p w14:paraId="4F1B2EBD" w14:textId="77777777" w:rsidR="001F472D" w:rsidRDefault="001F472D">
      <w:pPr>
        <w:spacing w:after="0" w:line="240" w:lineRule="auto"/>
      </w:pPr>
      <w:r>
        <w:continuationSeparator/>
      </w:r>
    </w:p>
    <w:p w14:paraId="60DCD8D5" w14:textId="77777777" w:rsidR="001F472D" w:rsidRDefault="001F472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E8"/>
    <w:rsid w:val="00052EEC"/>
    <w:rsid w:val="00053162"/>
    <w:rsid w:val="00194FC6"/>
    <w:rsid w:val="001C09C1"/>
    <w:rsid w:val="001F472D"/>
    <w:rsid w:val="00315671"/>
    <w:rsid w:val="00485AE4"/>
    <w:rsid w:val="00565D67"/>
    <w:rsid w:val="00665824"/>
    <w:rsid w:val="006951A1"/>
    <w:rsid w:val="006E0998"/>
    <w:rsid w:val="006E57F4"/>
    <w:rsid w:val="00750C5C"/>
    <w:rsid w:val="007D311F"/>
    <w:rsid w:val="007F50E8"/>
    <w:rsid w:val="008C237E"/>
    <w:rsid w:val="009628AE"/>
    <w:rsid w:val="00970931"/>
    <w:rsid w:val="009D748A"/>
    <w:rsid w:val="00A13154"/>
    <w:rsid w:val="00A405D9"/>
    <w:rsid w:val="00A529C2"/>
    <w:rsid w:val="00B64F2C"/>
    <w:rsid w:val="00C669E5"/>
    <w:rsid w:val="00CA26B8"/>
    <w:rsid w:val="00CA732D"/>
    <w:rsid w:val="00CF2BAF"/>
    <w:rsid w:val="00D20CA4"/>
    <w:rsid w:val="00D9268C"/>
    <w:rsid w:val="00DC0813"/>
    <w:rsid w:val="00DC546C"/>
    <w:rsid w:val="00E6541C"/>
    <w:rsid w:val="00E72EE8"/>
    <w:rsid w:val="00F37D15"/>
    <w:rsid w:val="00F6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E0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D748A"/>
    <w:rPr>
      <w:color w:val="58A8A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theguardian.com/books/2018/dec/07/nearly-130-public-libraries-closed-across-britain-in-the-last-year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miMacAir/Library/Containers/com.microsoft.Word/Data/Library/Caches/2057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7C64B52-FC6A-4C4B-A6C5-9D37526C0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40</TotalTime>
  <Pages>2</Pages>
  <Words>342</Words>
  <Characters>1956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 Furukawa</dc:creator>
  <cp:keywords/>
  <dc:description/>
  <cp:lastModifiedBy>Nami Furukawa</cp:lastModifiedBy>
  <cp:revision>4</cp:revision>
  <dcterms:created xsi:type="dcterms:W3CDTF">2019-02-16T16:11:00Z</dcterms:created>
  <dcterms:modified xsi:type="dcterms:W3CDTF">2019-02-16T17:38:00Z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